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F8D8" w14:textId="7A367457" w:rsidR="00BC42CE" w:rsidRDefault="00BC42CE" w:rsidP="00256B7E">
      <w:pPr>
        <w:pStyle w:val="Ttulo"/>
        <w:rPr>
          <w:rFonts w:ascii="Arial" w:hAnsi="Arial" w:cs="Arial"/>
          <w:color w:val="0070C0"/>
          <w:sz w:val="32"/>
          <w:lang w:val="pt-BR"/>
        </w:rPr>
      </w:pPr>
      <w:r w:rsidRPr="000B10A1">
        <w:rPr>
          <w:rFonts w:ascii="Arial" w:hAnsi="Arial" w:cs="Arial"/>
          <w:color w:val="0070C0"/>
          <w:sz w:val="32"/>
          <w:lang w:val="pt-BR"/>
        </w:rPr>
        <w:t>Nome: _____________________________</w:t>
      </w:r>
    </w:p>
    <w:p w14:paraId="161A24AB" w14:textId="77777777" w:rsidR="00BC42CE" w:rsidRDefault="00BC42CE" w:rsidP="00256B7E">
      <w:pPr>
        <w:pStyle w:val="Ttulo"/>
        <w:rPr>
          <w:lang w:val="pt-BR"/>
        </w:rPr>
      </w:pPr>
    </w:p>
    <w:p w14:paraId="6F7DF2CC" w14:textId="28ADC687" w:rsidR="004A1914" w:rsidRPr="00825F47" w:rsidRDefault="000A3009" w:rsidP="00256B7E">
      <w:pPr>
        <w:pStyle w:val="Ttulo"/>
        <w:rPr>
          <w:lang w:val="pt-BR"/>
        </w:rPr>
      </w:pPr>
      <w:r>
        <w:rPr>
          <w:lang w:val="pt-BR"/>
        </w:rPr>
        <w:t>AC2</w:t>
      </w:r>
      <w:r w:rsidR="00052C16">
        <w:rPr>
          <w:lang w:val="pt-BR"/>
        </w:rPr>
        <w:t xml:space="preserve"> – Modelo </w:t>
      </w:r>
      <w:r w:rsidR="00E857AE">
        <w:rPr>
          <w:lang w:val="pt-BR"/>
        </w:rPr>
        <w:t>Lógico</w:t>
      </w:r>
    </w:p>
    <w:p w14:paraId="37DB6D59" w14:textId="77777777" w:rsidR="00B364E5" w:rsidRDefault="00B364E5" w:rsidP="00B364E5">
      <w:pPr>
        <w:pStyle w:val="PargrafodaLista"/>
        <w:ind w:left="357"/>
        <w:rPr>
          <w:rStyle w:val="Forte"/>
          <w:lang w:val="pt-BR"/>
        </w:rPr>
      </w:pPr>
    </w:p>
    <w:p w14:paraId="48104574" w14:textId="57113738" w:rsidR="00D722C3" w:rsidRPr="00E02948" w:rsidRDefault="00E857AE" w:rsidP="00D722C3">
      <w:pPr>
        <w:pStyle w:val="PargrafodaLista"/>
        <w:numPr>
          <w:ilvl w:val="0"/>
          <w:numId w:val="1"/>
        </w:numPr>
        <w:ind w:left="357" w:hanging="357"/>
        <w:rPr>
          <w:rStyle w:val="Forte"/>
          <w:b w:val="0"/>
          <w:bCs w:val="0"/>
          <w:lang w:val="pt-BR"/>
        </w:rPr>
      </w:pPr>
      <w:r w:rsidRPr="00E02948">
        <w:rPr>
          <w:rStyle w:val="Forte"/>
          <w:b w:val="0"/>
          <w:bCs w:val="0"/>
          <w:lang w:val="pt-BR"/>
        </w:rPr>
        <w:t xml:space="preserve">Realize o mapeamento </w:t>
      </w:r>
      <w:r w:rsidR="00092073" w:rsidRPr="00E02948">
        <w:rPr>
          <w:rStyle w:val="Forte"/>
          <w:b w:val="0"/>
          <w:bCs w:val="0"/>
          <w:lang w:val="pt-BR"/>
        </w:rPr>
        <w:t xml:space="preserve">do modelo de entidade-relacionamento a seguir para o modelo relacional. Apresente </w:t>
      </w:r>
      <w:r w:rsidR="00934625" w:rsidRPr="00E02948">
        <w:rPr>
          <w:rStyle w:val="Forte"/>
          <w:lang w:val="pt-BR"/>
        </w:rPr>
        <w:t xml:space="preserve">(a) </w:t>
      </w:r>
      <w:r w:rsidR="00092073" w:rsidRPr="00E02948">
        <w:rPr>
          <w:rStyle w:val="Forte"/>
          <w:lang w:val="pt-BR"/>
        </w:rPr>
        <w:t xml:space="preserve">o modelo </w:t>
      </w:r>
      <w:r w:rsidR="00F649FE">
        <w:rPr>
          <w:rStyle w:val="Forte"/>
          <w:lang w:val="pt-BR"/>
        </w:rPr>
        <w:t>lógico</w:t>
      </w:r>
      <w:r w:rsidR="00092073" w:rsidRPr="00E02948">
        <w:rPr>
          <w:rStyle w:val="Forte"/>
          <w:b w:val="0"/>
          <w:bCs w:val="0"/>
          <w:lang w:val="pt-BR"/>
        </w:rPr>
        <w:t xml:space="preserve"> produzido </w:t>
      </w:r>
      <w:r w:rsidR="00281768" w:rsidRPr="00E02948">
        <w:rPr>
          <w:rStyle w:val="Forte"/>
          <w:b w:val="0"/>
          <w:bCs w:val="0"/>
          <w:lang w:val="pt-BR"/>
        </w:rPr>
        <w:t xml:space="preserve">via </w:t>
      </w:r>
      <w:r w:rsidR="00DC40EE">
        <w:rPr>
          <w:rStyle w:val="Forte"/>
          <w:b w:val="0"/>
          <w:bCs w:val="0"/>
          <w:lang w:val="pt-BR"/>
        </w:rPr>
        <w:t>MySQL Workbench</w:t>
      </w:r>
      <w:r w:rsidR="00B364E5" w:rsidRPr="00E02948">
        <w:rPr>
          <w:rStyle w:val="Forte"/>
          <w:b w:val="0"/>
          <w:bCs w:val="0"/>
          <w:lang w:val="pt-BR"/>
        </w:rPr>
        <w:t xml:space="preserve"> e </w:t>
      </w:r>
      <w:r w:rsidR="00934625" w:rsidRPr="00E02948">
        <w:rPr>
          <w:rStyle w:val="Forte"/>
          <w:lang w:val="pt-BR"/>
        </w:rPr>
        <w:t xml:space="preserve">(b) </w:t>
      </w:r>
      <w:r w:rsidR="00B364E5" w:rsidRPr="00E02948">
        <w:rPr>
          <w:rStyle w:val="Forte"/>
          <w:lang w:val="pt-BR"/>
        </w:rPr>
        <w:t>os passos do mapeamento</w:t>
      </w:r>
      <w:r w:rsidR="00B364E5" w:rsidRPr="00E02948">
        <w:rPr>
          <w:rStyle w:val="Forte"/>
          <w:b w:val="0"/>
          <w:bCs w:val="0"/>
          <w:lang w:val="pt-BR"/>
        </w:rPr>
        <w:t xml:space="preserve"> que fo</w:t>
      </w:r>
      <w:r w:rsidR="00F649FE">
        <w:rPr>
          <w:rStyle w:val="Forte"/>
          <w:b w:val="0"/>
          <w:bCs w:val="0"/>
          <w:lang w:val="pt-BR"/>
        </w:rPr>
        <w:t>ram</w:t>
      </w:r>
      <w:r w:rsidR="00B364E5" w:rsidRPr="00E02948">
        <w:rPr>
          <w:rStyle w:val="Forte"/>
          <w:b w:val="0"/>
          <w:bCs w:val="0"/>
          <w:lang w:val="pt-BR"/>
        </w:rPr>
        <w:t xml:space="preserve"> necessário</w:t>
      </w:r>
      <w:r w:rsidR="00F649FE">
        <w:rPr>
          <w:rStyle w:val="Forte"/>
          <w:b w:val="0"/>
          <w:bCs w:val="0"/>
          <w:lang w:val="pt-BR"/>
        </w:rPr>
        <w:t>s</w:t>
      </w:r>
      <w:r w:rsidR="00B364E5" w:rsidRPr="00E02948">
        <w:rPr>
          <w:rStyle w:val="Forte"/>
          <w:b w:val="0"/>
          <w:bCs w:val="0"/>
          <w:lang w:val="pt-BR"/>
        </w:rPr>
        <w:t xml:space="preserve"> para chegar no modelo relacional.</w:t>
      </w:r>
    </w:p>
    <w:p w14:paraId="0E99FC8F" w14:textId="77777777" w:rsidR="00D722C3" w:rsidRPr="00D722C3" w:rsidRDefault="00D722C3" w:rsidP="00D722C3">
      <w:pPr>
        <w:pStyle w:val="PargrafodaLista"/>
        <w:ind w:left="357"/>
        <w:rPr>
          <w:rStyle w:val="Forte"/>
          <w:lang w:val="pt-BR"/>
        </w:rPr>
      </w:pPr>
    </w:p>
    <w:p w14:paraId="7B8CE78D" w14:textId="23F0AD42" w:rsidR="003B304B" w:rsidRPr="00662820" w:rsidRDefault="00662820" w:rsidP="00B8517D">
      <w:pPr>
        <w:tabs>
          <w:tab w:val="left" w:pos="567"/>
          <w:tab w:val="left" w:pos="851"/>
        </w:tabs>
        <w:spacing w:before="120" w:line="360" w:lineRule="auto"/>
        <w:ind w:left="360"/>
        <w:jc w:val="center"/>
        <w:rPr>
          <w:lang w:val="pt-BR" w:bidi="pt-BR"/>
        </w:rPr>
      </w:pPr>
      <w:r w:rsidRPr="00662820">
        <w:rPr>
          <w:noProof/>
          <w:lang w:val="pt-BR" w:bidi="pt-BR"/>
        </w:rPr>
        <w:drawing>
          <wp:inline distT="0" distB="0" distL="0" distR="0" wp14:anchorId="63337698" wp14:editId="51D0EC97">
            <wp:extent cx="5702060" cy="2266596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142" cy="22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928"/>
      </w:tblGrid>
      <w:tr w:rsidR="00706643" w14:paraId="00860426" w14:textId="77777777" w:rsidTr="00706643">
        <w:tc>
          <w:tcPr>
            <w:tcW w:w="9288" w:type="dxa"/>
          </w:tcPr>
          <w:p w14:paraId="001A060B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54DC94E7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6DF19FDB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3182CE44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00059A59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5C996DAE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0DEE5FC6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13E31F0E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10623D92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010F7467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6C36857B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10F8E448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21C09C96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484FC248" w14:textId="77777777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  <w:p w14:paraId="79CB1F8B" w14:textId="7543E25B" w:rsidR="00706643" w:rsidRDefault="00706643" w:rsidP="00AC4C82">
            <w:pPr>
              <w:tabs>
                <w:tab w:val="left" w:pos="567"/>
                <w:tab w:val="left" w:pos="851"/>
              </w:tabs>
              <w:spacing w:before="120" w:line="360" w:lineRule="auto"/>
              <w:jc w:val="both"/>
              <w:rPr>
                <w:lang w:val="pt-BR" w:bidi="pt-BR"/>
              </w:rPr>
            </w:pPr>
          </w:p>
        </w:tc>
      </w:tr>
    </w:tbl>
    <w:p w14:paraId="3E3F4C02" w14:textId="425E691C" w:rsidR="00706643" w:rsidRDefault="00706643" w:rsidP="00096198">
      <w:pPr>
        <w:tabs>
          <w:tab w:val="left" w:pos="567"/>
          <w:tab w:val="left" w:pos="851"/>
        </w:tabs>
        <w:spacing w:before="120" w:line="360" w:lineRule="auto"/>
        <w:ind w:left="360"/>
        <w:jc w:val="both"/>
        <w:rPr>
          <w:lang w:val="pt-BR" w:bidi="pt-BR"/>
        </w:rPr>
      </w:pPr>
    </w:p>
    <w:p w14:paraId="3AF329AB" w14:textId="215057A7" w:rsidR="00706643" w:rsidRDefault="00BC42CE" w:rsidP="008521C9">
      <w:pPr>
        <w:pStyle w:val="PargrafodaLista"/>
        <w:numPr>
          <w:ilvl w:val="0"/>
          <w:numId w:val="1"/>
        </w:numPr>
        <w:ind w:left="357" w:hanging="357"/>
        <w:rPr>
          <w:rStyle w:val="Forte"/>
          <w:lang w:val="pt-BR"/>
        </w:rPr>
      </w:pPr>
      <w:r>
        <w:rPr>
          <w:rStyle w:val="Forte"/>
          <w:lang w:val="pt-BR"/>
        </w:rPr>
        <w:t>Com base no</w:t>
      </w:r>
      <w:r w:rsidR="00F16257">
        <w:rPr>
          <w:rStyle w:val="Forte"/>
          <w:lang w:val="pt-BR"/>
        </w:rPr>
        <w:t xml:space="preserve"> m</w:t>
      </w:r>
      <w:r>
        <w:rPr>
          <w:rStyle w:val="Forte"/>
          <w:lang w:val="pt-BR"/>
        </w:rPr>
        <w:t xml:space="preserve">odelo </w:t>
      </w:r>
      <w:r w:rsidR="00F16257">
        <w:rPr>
          <w:rStyle w:val="Forte"/>
          <w:lang w:val="pt-BR"/>
        </w:rPr>
        <w:t>r</w:t>
      </w:r>
      <w:bookmarkStart w:id="0" w:name="_GoBack"/>
      <w:bookmarkEnd w:id="0"/>
      <w:r>
        <w:rPr>
          <w:rStyle w:val="Forte"/>
          <w:lang w:val="pt-BR"/>
        </w:rPr>
        <w:t xml:space="preserve">elacional criado na questão anterior, </w:t>
      </w:r>
      <w:r w:rsidR="00503849">
        <w:rPr>
          <w:rStyle w:val="Forte"/>
          <w:lang w:val="pt-BR"/>
        </w:rPr>
        <w:t>responda</w:t>
      </w:r>
      <w:r>
        <w:rPr>
          <w:rStyle w:val="Forte"/>
          <w:lang w:val="pt-BR"/>
        </w:rPr>
        <w:t xml:space="preserve"> o que se pede</w:t>
      </w:r>
      <w:r w:rsidR="008521C9">
        <w:rPr>
          <w:rStyle w:val="Forte"/>
          <w:lang w:val="pt-BR"/>
        </w:rPr>
        <w:t>:</w:t>
      </w:r>
    </w:p>
    <w:p w14:paraId="3B21F73C" w14:textId="6018C09F" w:rsidR="00BC42CE" w:rsidRDefault="00BC42CE" w:rsidP="00BC42CE">
      <w:pPr>
        <w:pStyle w:val="SemEspaamento"/>
        <w:numPr>
          <w:ilvl w:val="0"/>
          <w:numId w:val="5"/>
        </w:numPr>
      </w:pPr>
      <w:r w:rsidRPr="001A6800">
        <w:t>A tabela Aluguel contém uma chave primária composta</w:t>
      </w:r>
      <w:r w:rsidR="00503849">
        <w:t xml:space="preserve"> de quantos atributos?</w:t>
      </w:r>
      <w:r w:rsidRPr="001A6800">
        <w:t xml:space="preserve"> Analisando isso sob uma perspectiva do negócio, que restrição está sendo aplicada ao aluguel de carros por clientes?</w:t>
      </w:r>
    </w:p>
    <w:p w14:paraId="30A26B5B" w14:textId="77777777" w:rsidR="00F16257" w:rsidRPr="001A6800" w:rsidRDefault="00F16257" w:rsidP="00F16257">
      <w:pPr>
        <w:pStyle w:val="SemEspaamento"/>
        <w:ind w:left="720"/>
      </w:pPr>
    </w:p>
    <w:p w14:paraId="21169423" w14:textId="648B74D8" w:rsidR="00BC42CE" w:rsidRPr="001A6800" w:rsidRDefault="00BC42CE" w:rsidP="00BC42CE">
      <w:pPr>
        <w:pStyle w:val="SemEspaamento"/>
        <w:numPr>
          <w:ilvl w:val="0"/>
          <w:numId w:val="5"/>
        </w:numPr>
      </w:pPr>
      <w:r>
        <w:t>Uma vez o modelo populado com tuplas, é possível identificar carros que nunca foram alugados por nenhum cliente? Explique o raciocínio que você usaria para obter essa informação.</w:t>
      </w:r>
    </w:p>
    <w:p w14:paraId="2045B5CA" w14:textId="77777777" w:rsidR="0087122B" w:rsidRPr="0087122B" w:rsidRDefault="0087122B" w:rsidP="0087122B">
      <w:pPr>
        <w:rPr>
          <w:lang w:val="pt-BR"/>
        </w:rPr>
      </w:pPr>
    </w:p>
    <w:sectPr w:rsidR="0087122B" w:rsidRPr="0087122B" w:rsidSect="00825F47">
      <w:headerReference w:type="default" r:id="rId11"/>
      <w:pgSz w:w="11906" w:h="16838" w:code="9"/>
      <w:pgMar w:top="1843" w:right="1304" w:bottom="629" w:left="1304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70CE2" w14:textId="77777777" w:rsidR="005A31B0" w:rsidRDefault="005A31B0" w:rsidP="00387E78">
      <w:pPr>
        <w:spacing w:after="0" w:line="240" w:lineRule="auto"/>
      </w:pPr>
      <w:r>
        <w:separator/>
      </w:r>
    </w:p>
  </w:endnote>
  <w:endnote w:type="continuationSeparator" w:id="0">
    <w:p w14:paraId="286A7F6B" w14:textId="77777777" w:rsidR="005A31B0" w:rsidRDefault="005A31B0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7DABF" w14:textId="77777777" w:rsidR="005A31B0" w:rsidRDefault="005A31B0" w:rsidP="00387E78">
      <w:pPr>
        <w:spacing w:after="0" w:line="240" w:lineRule="auto"/>
      </w:pPr>
      <w:r>
        <w:separator/>
      </w:r>
    </w:p>
  </w:footnote>
  <w:footnote w:type="continuationSeparator" w:id="0">
    <w:p w14:paraId="39C97978" w14:textId="77777777" w:rsidR="005A31B0" w:rsidRDefault="005A31B0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5DCBC" w14:textId="5268B4F4" w:rsidR="00387E78" w:rsidRPr="00BC42CE" w:rsidRDefault="00387E78">
    <w:pPr>
      <w:pStyle w:val="Cabealho"/>
      <w:rPr>
        <w:rFonts w:ascii="Arial" w:hAnsi="Arial" w:cs="Arial"/>
        <w:lang w:val="pt-BR"/>
      </w:rPr>
    </w:pPr>
    <w:r w:rsidRPr="00825F47">
      <w:rPr>
        <w:rFonts w:ascii="Segoe UI" w:eastAsia="Segoe UI" w:hAnsi="Segoe UI" w:cs="Segoe UI"/>
        <w:lang w:val="pt-BR" w:bidi="pt-BR"/>
      </w:rPr>
      <w:tab/>
    </w:r>
    <w:r w:rsidRPr="00BC42CE">
      <w:rPr>
        <w:rFonts w:ascii="Arial" w:eastAsia="Segoe UI" w:hAnsi="Arial" w:cs="Arial"/>
        <w:lang w:val="pt-BR" w:bidi="pt-BR"/>
      </w:rPr>
      <w:tab/>
    </w:r>
    <w:r w:rsidR="00052C16" w:rsidRPr="00BC42CE">
      <w:rPr>
        <w:rFonts w:ascii="Arial" w:hAnsi="Arial" w:cs="Arial"/>
        <w:lang w:val="pt-BR"/>
      </w:rPr>
      <w:t>Engenharia de Dados 202</w:t>
    </w:r>
    <w:r w:rsidR="000A3009" w:rsidRPr="00BC42CE">
      <w:rPr>
        <w:rFonts w:ascii="Arial" w:hAnsi="Arial" w:cs="Arial"/>
        <w:lang w:val="pt-BR"/>
      </w:rPr>
      <w:t>3</w:t>
    </w:r>
    <w:r w:rsidR="00052C16" w:rsidRPr="00BC42CE">
      <w:rPr>
        <w:rFonts w:ascii="Arial" w:hAnsi="Arial" w:cs="Arial"/>
        <w:lang w:val="pt-BR"/>
      </w:rPr>
      <w:t>.</w:t>
    </w:r>
    <w:r w:rsidR="00BC42CE">
      <w:rPr>
        <w:rFonts w:ascii="Arial" w:hAnsi="Arial" w:cs="Arial"/>
        <w:lang w:val="pt-B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4E12"/>
    <w:multiLevelType w:val="hybridMultilevel"/>
    <w:tmpl w:val="969C6D5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628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E0507A"/>
    <w:multiLevelType w:val="hybridMultilevel"/>
    <w:tmpl w:val="46AA3C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90820"/>
    <w:multiLevelType w:val="hybridMultilevel"/>
    <w:tmpl w:val="E61E90B2"/>
    <w:lvl w:ilvl="0" w:tplc="0416000F">
      <w:start w:val="1"/>
      <w:numFmt w:val="decimal"/>
      <w:lvlText w:val="%1.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4D4B77D2"/>
    <w:multiLevelType w:val="hybridMultilevel"/>
    <w:tmpl w:val="833E8A78"/>
    <w:lvl w:ilvl="0" w:tplc="57A24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23"/>
    <w:rsid w:val="00052C16"/>
    <w:rsid w:val="00092073"/>
    <w:rsid w:val="00096198"/>
    <w:rsid w:val="000A3009"/>
    <w:rsid w:val="000E7D9A"/>
    <w:rsid w:val="0011773F"/>
    <w:rsid w:val="00152661"/>
    <w:rsid w:val="001A19A9"/>
    <w:rsid w:val="001C0610"/>
    <w:rsid w:val="001C2FD7"/>
    <w:rsid w:val="00206221"/>
    <w:rsid w:val="00256B7E"/>
    <w:rsid w:val="0026702D"/>
    <w:rsid w:val="00281768"/>
    <w:rsid w:val="002909A7"/>
    <w:rsid w:val="002D294C"/>
    <w:rsid w:val="00341332"/>
    <w:rsid w:val="00374B2D"/>
    <w:rsid w:val="00387E78"/>
    <w:rsid w:val="003B304B"/>
    <w:rsid w:val="004240F1"/>
    <w:rsid w:val="00432CC4"/>
    <w:rsid w:val="004570D7"/>
    <w:rsid w:val="004A0D72"/>
    <w:rsid w:val="004D7445"/>
    <w:rsid w:val="00503849"/>
    <w:rsid w:val="0059782F"/>
    <w:rsid w:val="005A31B0"/>
    <w:rsid w:val="005D47DD"/>
    <w:rsid w:val="006508F0"/>
    <w:rsid w:val="00662820"/>
    <w:rsid w:val="006A6D71"/>
    <w:rsid w:val="006D38F9"/>
    <w:rsid w:val="006E386B"/>
    <w:rsid w:val="007040D2"/>
    <w:rsid w:val="00706643"/>
    <w:rsid w:val="007726C7"/>
    <w:rsid w:val="007D0527"/>
    <w:rsid w:val="00825F47"/>
    <w:rsid w:val="008265DD"/>
    <w:rsid w:val="008521C9"/>
    <w:rsid w:val="008568DE"/>
    <w:rsid w:val="00870285"/>
    <w:rsid w:val="0087122B"/>
    <w:rsid w:val="00882B23"/>
    <w:rsid w:val="00905926"/>
    <w:rsid w:val="00934625"/>
    <w:rsid w:val="00941888"/>
    <w:rsid w:val="00950662"/>
    <w:rsid w:val="0097162B"/>
    <w:rsid w:val="009A52A9"/>
    <w:rsid w:val="009A52DD"/>
    <w:rsid w:val="009B08FC"/>
    <w:rsid w:val="009C47CC"/>
    <w:rsid w:val="009E4D10"/>
    <w:rsid w:val="00A8049F"/>
    <w:rsid w:val="00A835B2"/>
    <w:rsid w:val="00A856A7"/>
    <w:rsid w:val="00AC2CE1"/>
    <w:rsid w:val="00AC4C82"/>
    <w:rsid w:val="00AD3960"/>
    <w:rsid w:val="00AD4EFE"/>
    <w:rsid w:val="00B364E5"/>
    <w:rsid w:val="00B36948"/>
    <w:rsid w:val="00B514E8"/>
    <w:rsid w:val="00B57B39"/>
    <w:rsid w:val="00B62C0A"/>
    <w:rsid w:val="00B8517D"/>
    <w:rsid w:val="00BC2B73"/>
    <w:rsid w:val="00BC42CE"/>
    <w:rsid w:val="00BF66BA"/>
    <w:rsid w:val="00C86BB5"/>
    <w:rsid w:val="00C94479"/>
    <w:rsid w:val="00CC37CC"/>
    <w:rsid w:val="00CD360E"/>
    <w:rsid w:val="00D14F85"/>
    <w:rsid w:val="00D43473"/>
    <w:rsid w:val="00D722C3"/>
    <w:rsid w:val="00D97314"/>
    <w:rsid w:val="00DC40EE"/>
    <w:rsid w:val="00E02948"/>
    <w:rsid w:val="00E12A5B"/>
    <w:rsid w:val="00E600D0"/>
    <w:rsid w:val="00E857AE"/>
    <w:rsid w:val="00E91414"/>
    <w:rsid w:val="00E9781A"/>
    <w:rsid w:val="00F16257"/>
    <w:rsid w:val="00F27165"/>
    <w:rsid w:val="00F62CB2"/>
    <w:rsid w:val="00F649FE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8C1C9"/>
  <w15:chartTrackingRefBased/>
  <w15:docId w15:val="{313F8BEF-BF43-4E06-A0F1-11B46A45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888"/>
  </w:style>
  <w:style w:type="paragraph" w:styleId="Ttulo1">
    <w:name w:val="heading 1"/>
    <w:basedOn w:val="Normal"/>
    <w:link w:val="Ttulo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941888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941888"/>
    <w:rPr>
      <w:sz w:val="22"/>
    </w:rPr>
  </w:style>
  <w:style w:type="table" w:styleId="Tabelacomgrade">
    <w:name w:val="Table Grid"/>
    <w:basedOn w:val="Tabela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94188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Forte">
    <w:name w:val="Strong"/>
    <w:basedOn w:val="Fontepargpadro"/>
    <w:uiPriority w:val="2"/>
    <w:qFormat/>
    <w:rsid w:val="00941888"/>
    <w:rPr>
      <w:b/>
      <w:bCs/>
    </w:rPr>
  </w:style>
  <w:style w:type="paragraph" w:customStyle="1" w:styleId="NormalItlico">
    <w:name w:val="Normal ‒ Itálico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nfaseIntensa">
    <w:name w:val="Intense Emphasis"/>
    <w:basedOn w:val="Fontepargpadro"/>
    <w:uiPriority w:val="3"/>
    <w:qFormat/>
    <w:rsid w:val="00941888"/>
    <w:rPr>
      <w:b/>
      <w:iCs/>
      <w:color w:val="auto"/>
      <w:sz w:val="28"/>
    </w:rPr>
  </w:style>
  <w:style w:type="character" w:styleId="TextodoEspaoReservado">
    <w:name w:val="Placeholder Text"/>
    <w:basedOn w:val="Fontepargpadro"/>
    <w:uiPriority w:val="99"/>
    <w:semiHidden/>
    <w:rsid w:val="00256B7E"/>
    <w:rPr>
      <w:color w:val="808080"/>
    </w:rPr>
  </w:style>
  <w:style w:type="paragraph" w:customStyle="1" w:styleId="NormalEspaoAcima">
    <w:name w:val="Normal ‒ Espaço Acima"/>
    <w:basedOn w:val="Normal"/>
    <w:uiPriority w:val="5"/>
    <w:qFormat/>
    <w:rsid w:val="00941888"/>
    <w:pPr>
      <w:spacing w:before="360"/>
    </w:p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PargrafodaLista">
    <w:name w:val="List Paragraph"/>
    <w:basedOn w:val="Normal"/>
    <w:uiPriority w:val="34"/>
    <w:unhideWhenUsed/>
    <w:qFormat/>
    <w:rsid w:val="001177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it\AppData\Roaming\Microsoft\Templates\Problema%20da%20sema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Problema da semana</Template>
  <TotalTime>7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Ribeiro</dc:creator>
  <cp:keywords/>
  <dc:description/>
  <cp:lastModifiedBy>TALITA VIEIRA RIBEIRO</cp:lastModifiedBy>
  <cp:revision>6</cp:revision>
  <cp:lastPrinted>2022-09-21T00:09:00Z</cp:lastPrinted>
  <dcterms:created xsi:type="dcterms:W3CDTF">2023-04-03T16:23:00Z</dcterms:created>
  <dcterms:modified xsi:type="dcterms:W3CDTF">2023-09-01T14:42:00Z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